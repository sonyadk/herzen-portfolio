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2AB7" w14:textId="77777777" w:rsidR="00686893" w:rsidRPr="00124918" w:rsidRDefault="00686893" w:rsidP="006868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4918">
        <w:rPr>
          <w:rFonts w:ascii="Times New Roman" w:hAnsi="Times New Roman" w:cs="Times New Roman"/>
          <w:b/>
          <w:bCs/>
          <w:sz w:val="28"/>
          <w:szCs w:val="28"/>
        </w:rPr>
        <w:t>Анкета клиента</w:t>
      </w:r>
    </w:p>
    <w:p w14:paraId="60E08ED6" w14:textId="77777777" w:rsidR="00686893" w:rsidRDefault="00686893" w:rsidP="00686893">
      <w:pPr>
        <w:rPr>
          <w:rFonts w:ascii="Times New Roman" w:hAnsi="Times New Roman" w:cs="Times New Roman"/>
          <w:sz w:val="24"/>
          <w:szCs w:val="24"/>
        </w:rPr>
      </w:pPr>
      <w:r w:rsidRPr="00124918">
        <w:rPr>
          <w:rFonts w:ascii="Times New Roman" w:hAnsi="Times New Roman" w:cs="Times New Roman"/>
          <w:sz w:val="24"/>
          <w:szCs w:val="24"/>
        </w:rPr>
        <w:t>Оцените, пожалуйста, качество предоставленных услуг.</w:t>
      </w:r>
    </w:p>
    <w:p w14:paraId="21D49836" w14:textId="77777777" w:rsidR="00124918" w:rsidRDefault="00124918" w:rsidP="001249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4918">
        <w:rPr>
          <w:rFonts w:ascii="Times New Roman" w:hAnsi="Times New Roman" w:cs="Times New Roman"/>
          <w:b/>
          <w:bCs/>
          <w:sz w:val="28"/>
          <w:szCs w:val="28"/>
        </w:rPr>
        <w:t>Анкетные данные</w:t>
      </w:r>
    </w:p>
    <w:p w14:paraId="73E01BBE" w14:textId="06E29379" w:rsidR="003E0CF6" w:rsidRDefault="003E0CF6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Фамилия:</w:t>
      </w:r>
      <w:r w:rsidR="00CE59C3">
        <w:rPr>
          <w:rFonts w:ascii="Times New Roman" w:hAnsi="Times New Roman" w:cs="Times New Roman"/>
          <w:sz w:val="24"/>
          <w:szCs w:val="24"/>
        </w:rPr>
        <w:t xml:space="preserve"> </w:t>
      </w:r>
      <w:r w:rsidR="00CE59C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statusText w:type="text" w:val="Впишите Вышу фамилию"/>
            <w:textInput>
              <w:maxLength w:val="100"/>
              <w:format w:val="Первая прописная"/>
            </w:textInput>
          </w:ffData>
        </w:fldChar>
      </w:r>
      <w:bookmarkStart w:id="0" w:name="ТекстовоеПоле1"/>
      <w:r w:rsidR="00CE59C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CE59C3">
        <w:rPr>
          <w:rFonts w:ascii="Times New Roman" w:hAnsi="Times New Roman" w:cs="Times New Roman"/>
          <w:sz w:val="24"/>
          <w:szCs w:val="24"/>
        </w:rPr>
      </w:r>
      <w:r w:rsidR="00CE59C3">
        <w:rPr>
          <w:rFonts w:ascii="Times New Roman" w:hAnsi="Times New Roman" w:cs="Times New Roman"/>
          <w:sz w:val="24"/>
          <w:szCs w:val="24"/>
        </w:rPr>
        <w:fldChar w:fldCharType="separate"/>
      </w:r>
      <w:r w:rsidR="00033C8E">
        <w:rPr>
          <w:rFonts w:ascii="Times New Roman" w:hAnsi="Times New Roman" w:cs="Times New Roman"/>
          <w:sz w:val="24"/>
          <w:szCs w:val="24"/>
        </w:rPr>
        <w:t>Рогалев</w:t>
      </w:r>
      <w:r w:rsidR="00CE59C3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p w14:paraId="779536D7" w14:textId="7DEE147F" w:rsidR="00124918" w:rsidRDefault="003E0CF6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Имя:</w:t>
      </w:r>
      <w:r w:rsidR="00CE59C3">
        <w:rPr>
          <w:rFonts w:ascii="Times New Roman" w:hAnsi="Times New Roman" w:cs="Times New Roman"/>
          <w:sz w:val="24"/>
          <w:szCs w:val="24"/>
        </w:rPr>
        <w:t xml:space="preserve"> </w:t>
      </w:r>
      <w:r w:rsidR="00CE59C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2"/>
            <w:enabled/>
            <w:calcOnExit w:val="0"/>
            <w:statusText w:type="text" w:val="Впишите Ваше имя"/>
            <w:textInput>
              <w:maxLength w:val="100"/>
              <w:format w:val="Первая прописная"/>
            </w:textInput>
          </w:ffData>
        </w:fldChar>
      </w:r>
      <w:bookmarkStart w:id="1" w:name="ТекстовоеПоле2"/>
      <w:r w:rsidR="00CE59C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CE59C3">
        <w:rPr>
          <w:rFonts w:ascii="Times New Roman" w:hAnsi="Times New Roman" w:cs="Times New Roman"/>
          <w:sz w:val="24"/>
          <w:szCs w:val="24"/>
        </w:rPr>
      </w:r>
      <w:r w:rsidR="00CE59C3">
        <w:rPr>
          <w:rFonts w:ascii="Times New Roman" w:hAnsi="Times New Roman" w:cs="Times New Roman"/>
          <w:sz w:val="24"/>
          <w:szCs w:val="24"/>
        </w:rPr>
        <w:fldChar w:fldCharType="separate"/>
      </w:r>
      <w:r w:rsidR="00033C8E">
        <w:rPr>
          <w:rFonts w:ascii="Times New Roman" w:hAnsi="Times New Roman" w:cs="Times New Roman"/>
          <w:noProof/>
          <w:sz w:val="24"/>
          <w:szCs w:val="24"/>
        </w:rPr>
        <w:t>Иван</w:t>
      </w:r>
      <w:r w:rsidR="00CE59C3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p w14:paraId="3265C8D2" w14:textId="5E40EBED" w:rsidR="003E0CF6" w:rsidRDefault="003E0CF6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Отчество:</w:t>
      </w:r>
      <w:r w:rsidR="00CE59C3">
        <w:rPr>
          <w:rFonts w:ascii="Times New Roman" w:hAnsi="Times New Roman" w:cs="Times New Roman"/>
          <w:sz w:val="24"/>
          <w:szCs w:val="24"/>
        </w:rPr>
        <w:t xml:space="preserve"> </w:t>
      </w:r>
      <w:r w:rsidR="00CE59C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3"/>
            <w:enabled/>
            <w:calcOnExit w:val="0"/>
            <w:statusText w:type="text" w:val="Впишите Ваше отчество  "/>
            <w:textInput>
              <w:maxLength w:val="100"/>
              <w:format w:val="Первая прописная"/>
            </w:textInput>
          </w:ffData>
        </w:fldChar>
      </w:r>
      <w:bookmarkStart w:id="2" w:name="ТекстовоеПоле3"/>
      <w:r w:rsidR="00CE59C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CE59C3">
        <w:rPr>
          <w:rFonts w:ascii="Times New Roman" w:hAnsi="Times New Roman" w:cs="Times New Roman"/>
          <w:sz w:val="24"/>
          <w:szCs w:val="24"/>
        </w:rPr>
      </w:r>
      <w:r w:rsidR="00CE59C3">
        <w:rPr>
          <w:rFonts w:ascii="Times New Roman" w:hAnsi="Times New Roman" w:cs="Times New Roman"/>
          <w:sz w:val="24"/>
          <w:szCs w:val="24"/>
        </w:rPr>
        <w:fldChar w:fldCharType="separate"/>
      </w:r>
      <w:r w:rsidR="00033C8E">
        <w:rPr>
          <w:rFonts w:ascii="Times New Roman" w:hAnsi="Times New Roman" w:cs="Times New Roman"/>
          <w:noProof/>
          <w:sz w:val="24"/>
          <w:szCs w:val="24"/>
        </w:rPr>
        <w:t>Павлович</w:t>
      </w:r>
      <w:r w:rsidR="00CE59C3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</w:p>
    <w:p w14:paraId="05D5FDBB" w14:textId="77777777" w:rsidR="00CE59C3" w:rsidRDefault="003E0CF6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Возраст:</w:t>
      </w:r>
    </w:p>
    <w:p w14:paraId="7D738F73" w14:textId="6FA2F6DA" w:rsidR="003E0CF6" w:rsidRPr="0015596F" w:rsidRDefault="00CE59C3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Флажок1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033C8E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96F">
        <w:rPr>
          <w:rFonts w:ascii="Times New Roman" w:hAnsi="Times New Roman" w:cs="Times New Roman"/>
          <w:sz w:val="24"/>
          <w:szCs w:val="24"/>
        </w:rPr>
        <w:t>«18 – 25»</w:t>
      </w:r>
    </w:p>
    <w:p w14:paraId="55532889" w14:textId="77777777" w:rsidR="00CE59C3" w:rsidRDefault="00CE59C3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Флажок2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1157C5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96F">
        <w:rPr>
          <w:rFonts w:ascii="Times New Roman" w:hAnsi="Times New Roman" w:cs="Times New Roman"/>
          <w:sz w:val="24"/>
          <w:szCs w:val="24"/>
        </w:rPr>
        <w:t>«26 – 35»</w:t>
      </w:r>
    </w:p>
    <w:p w14:paraId="7246F00D" w14:textId="77777777" w:rsidR="00CE59C3" w:rsidRDefault="00CE59C3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Флажок3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1157C5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96F">
        <w:rPr>
          <w:rFonts w:ascii="Times New Roman" w:hAnsi="Times New Roman" w:cs="Times New Roman"/>
          <w:sz w:val="24"/>
          <w:szCs w:val="24"/>
        </w:rPr>
        <w:t>«36 – 45»</w:t>
      </w:r>
    </w:p>
    <w:p w14:paraId="26740C39" w14:textId="77777777" w:rsidR="00CE59C3" w:rsidRDefault="00CE59C3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4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1157C5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96F">
        <w:rPr>
          <w:rFonts w:ascii="Times New Roman" w:hAnsi="Times New Roman" w:cs="Times New Roman"/>
          <w:sz w:val="24"/>
          <w:szCs w:val="24"/>
        </w:rPr>
        <w:t>«46 – 55»</w:t>
      </w:r>
    </w:p>
    <w:p w14:paraId="4D05B6F4" w14:textId="77777777" w:rsidR="00CE59C3" w:rsidRDefault="00CE59C3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Флажок5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1157C5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96F">
        <w:rPr>
          <w:rFonts w:ascii="Times New Roman" w:hAnsi="Times New Roman" w:cs="Times New Roman"/>
          <w:sz w:val="24"/>
          <w:szCs w:val="24"/>
        </w:rPr>
        <w:t>«</w:t>
      </w:r>
      <w:r w:rsidR="00FF7C52">
        <w:rPr>
          <w:rFonts w:ascii="Times New Roman" w:hAnsi="Times New Roman" w:cs="Times New Roman"/>
          <w:sz w:val="24"/>
          <w:szCs w:val="24"/>
        </w:rPr>
        <w:t>56 – 65»</w:t>
      </w:r>
    </w:p>
    <w:p w14:paraId="6F489D15" w14:textId="77777777" w:rsidR="00FF7C52" w:rsidRDefault="00FF7C52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Флажок6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1157C5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«66 – 75»</w:t>
      </w:r>
    </w:p>
    <w:p w14:paraId="4FBF24CA" w14:textId="430DDB25" w:rsidR="003E0CF6" w:rsidRPr="00124918" w:rsidRDefault="003E0CF6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Пол:</w:t>
      </w:r>
      <w:r w:rsidR="00CE59C3">
        <w:rPr>
          <w:rFonts w:ascii="Times New Roman" w:hAnsi="Times New Roman" w:cs="Times New Roman"/>
          <w:sz w:val="24"/>
          <w:szCs w:val="24"/>
        </w:rPr>
        <w:t xml:space="preserve"> </w:t>
      </w:r>
      <w:r w:rsidR="00FF7C52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Выберите элемент из списка"/>
              <w:listEntry w:val="Мужской"/>
              <w:listEntry w:val="Женский"/>
              <w:listEntry w:val="Другое"/>
            </w:ddList>
          </w:ffData>
        </w:fldChar>
      </w:r>
      <w:bookmarkStart w:id="9" w:name="ПолеСоСписком1"/>
      <w:r w:rsidR="00FF7C52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33C8E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 w:rsidR="00FF7C52"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</w:p>
    <w:p w14:paraId="72F34474" w14:textId="77777777" w:rsidR="00124918" w:rsidRDefault="00124918" w:rsidP="001249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4918">
        <w:rPr>
          <w:rFonts w:ascii="Times New Roman" w:hAnsi="Times New Roman" w:cs="Times New Roman"/>
          <w:b/>
          <w:bCs/>
          <w:sz w:val="28"/>
          <w:szCs w:val="28"/>
        </w:rPr>
        <w:t>Качество предоставляемых услуг</w:t>
      </w:r>
    </w:p>
    <w:p w14:paraId="799605A1" w14:textId="77777777" w:rsidR="00E55493" w:rsidRDefault="00E55493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ли Вы довольн</w:t>
      </w:r>
      <w:r w:rsidR="008D667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качеством проведенных работ?</w:t>
      </w:r>
    </w:p>
    <w:p w14:paraId="0B62FC7C" w14:textId="7311CBC8" w:rsidR="00131610" w:rsidRDefault="00131610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2"/>
            <w:enabled/>
            <w:calcOnExit w:val="0"/>
            <w:ddList>
              <w:result w:val="1"/>
              <w:listEntry w:val="Выберите элемент из списка"/>
              <w:listEntry w:val="Полность доволен"/>
              <w:listEntry w:val="Доволен"/>
              <w:listEntry w:val="Нейтрально"/>
              <w:listEntry w:val="Недоволен "/>
              <w:listEntry w:val="Очень недоволен"/>
            </w:ddList>
          </w:ffData>
        </w:fldChar>
      </w:r>
      <w:bookmarkStart w:id="10" w:name="ПолеСоСписком2"/>
      <w:r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33C8E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</w:p>
    <w:p w14:paraId="6F7CD26C" w14:textId="77777777" w:rsidR="00E55493" w:rsidRDefault="00E55493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Насколько быстро наши сотрудники </w:t>
      </w:r>
      <w:r w:rsidR="008D6674">
        <w:rPr>
          <w:rFonts w:ascii="Times New Roman" w:hAnsi="Times New Roman" w:cs="Times New Roman"/>
          <w:sz w:val="24"/>
          <w:szCs w:val="24"/>
        </w:rPr>
        <w:t>выполнили работу?</w:t>
      </w:r>
    </w:p>
    <w:p w14:paraId="22A16DFA" w14:textId="47A2D06F" w:rsidR="00131610" w:rsidRDefault="00131610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3"/>
            <w:enabled/>
            <w:calcOnExit w:val="0"/>
            <w:ddList>
              <w:result w:val="2"/>
              <w:listEntry w:val="Выберите элемент из списка"/>
              <w:listEntry w:val="Очень быстро"/>
              <w:listEntry w:val="Быстро"/>
              <w:listEntry w:val="Приемлемо "/>
              <w:listEntry w:val="Медленно"/>
              <w:listEntry w:val="Очень медленно"/>
            </w:ddList>
          </w:ffData>
        </w:fldChar>
      </w:r>
      <w:bookmarkStart w:id="11" w:name="ПолеСоСписком3"/>
      <w:r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33C8E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</w:p>
    <w:p w14:paraId="2604C34C" w14:textId="77777777" w:rsidR="008D6674" w:rsidRDefault="008D6674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Насколько объективно выставлена цена за предоставляемые услугу? </w:t>
      </w:r>
    </w:p>
    <w:p w14:paraId="1FC50C49" w14:textId="79E97E28" w:rsidR="00131610" w:rsidRDefault="00C67861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result w:val="1"/>
              <w:listEntry w:val="Выберите элемент из списка"/>
              <w:listEntry w:val="Цена ниже ожидаемого"/>
              <w:listEntry w:val="Цена выставленна объективно"/>
              <w:listEntry w:val="Цена завышена"/>
            </w:ddList>
          </w:ffData>
        </w:fldChar>
      </w:r>
      <w:bookmarkStart w:id="12" w:name="ПолеСоСписком4"/>
      <w:r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33C8E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</w:p>
    <w:p w14:paraId="6574FF8B" w14:textId="77777777" w:rsidR="00236C3E" w:rsidRDefault="00236C3E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Пользовались ли Вы нашими услугами раньше?</w:t>
      </w:r>
    </w:p>
    <w:p w14:paraId="547C6C15" w14:textId="5DB02264" w:rsidR="00131610" w:rsidRDefault="00C67861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result w:val="3"/>
              <w:listEntry w:val="Выберите элемент из списка"/>
              <w:listEntry w:val="Да"/>
              <w:listEntry w:val="Нет"/>
              <w:listEntry w:val="Не помню"/>
            </w:ddList>
          </w:ffData>
        </w:fldChar>
      </w:r>
      <w:bookmarkStart w:id="13" w:name="ПолеСоСписком5"/>
      <w:r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33C8E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3"/>
    </w:p>
    <w:p w14:paraId="444B53BF" w14:textId="77777777" w:rsidR="00236C3E" w:rsidRDefault="00236C3E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Откуда Вы узнали о нашей фирме?</w:t>
      </w:r>
    </w:p>
    <w:p w14:paraId="18D8925E" w14:textId="0FF92986" w:rsidR="00BA782B" w:rsidRDefault="00BA782B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4" w:name="Флажок7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033C8E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От знакомых</w:t>
      </w:r>
    </w:p>
    <w:p w14:paraId="4773DAAB" w14:textId="77777777" w:rsidR="00BA782B" w:rsidRDefault="00BA782B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Флажок8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1157C5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  <w:r>
        <w:rPr>
          <w:rFonts w:ascii="Times New Roman" w:hAnsi="Times New Roman" w:cs="Times New Roman"/>
          <w:sz w:val="24"/>
          <w:szCs w:val="24"/>
        </w:rPr>
        <w:t xml:space="preserve"> От коллег</w:t>
      </w:r>
    </w:p>
    <w:p w14:paraId="4298A6A4" w14:textId="77777777" w:rsidR="00F321C8" w:rsidRDefault="00F321C8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2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Флажок12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1157C5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6"/>
      <w:r>
        <w:rPr>
          <w:rFonts w:ascii="Times New Roman" w:hAnsi="Times New Roman" w:cs="Times New Roman"/>
          <w:sz w:val="24"/>
          <w:szCs w:val="24"/>
        </w:rPr>
        <w:t xml:space="preserve"> Нашел через поисковик</w:t>
      </w:r>
    </w:p>
    <w:p w14:paraId="753DB738" w14:textId="77777777" w:rsidR="00BA782B" w:rsidRDefault="00BA782B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9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Флажок9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1157C5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21C8">
        <w:rPr>
          <w:rFonts w:ascii="Times New Roman" w:hAnsi="Times New Roman" w:cs="Times New Roman"/>
          <w:sz w:val="24"/>
          <w:szCs w:val="24"/>
        </w:rPr>
        <w:t>Увидел рекламу на улице</w:t>
      </w:r>
    </w:p>
    <w:p w14:paraId="5BAAD0C9" w14:textId="77777777" w:rsidR="00BA782B" w:rsidRDefault="00BA782B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Флажок10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1157C5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8"/>
      <w:r>
        <w:rPr>
          <w:rFonts w:ascii="Times New Roman" w:hAnsi="Times New Roman" w:cs="Times New Roman"/>
          <w:sz w:val="24"/>
          <w:szCs w:val="24"/>
        </w:rPr>
        <w:t xml:space="preserve"> Увидел </w:t>
      </w:r>
      <w:r w:rsidR="00F321C8">
        <w:rPr>
          <w:rFonts w:ascii="Times New Roman" w:hAnsi="Times New Roman" w:cs="Times New Roman"/>
          <w:sz w:val="24"/>
          <w:szCs w:val="24"/>
        </w:rPr>
        <w:t>рекламу в социальных сетях</w:t>
      </w:r>
    </w:p>
    <w:p w14:paraId="43188929" w14:textId="77777777" w:rsidR="00BA782B" w:rsidRDefault="00BA782B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1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Флажок11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1157C5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9"/>
      <w:r>
        <w:rPr>
          <w:rFonts w:ascii="Times New Roman" w:hAnsi="Times New Roman" w:cs="Times New Roman"/>
          <w:sz w:val="24"/>
          <w:szCs w:val="24"/>
        </w:rPr>
        <w:t xml:space="preserve"> Другое: </w:t>
      </w: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4"/>
            <w:enabled/>
            <w:calcOnExit w:val="0"/>
            <w:statusText w:type="text" w:val="Укажите место  "/>
            <w:textInput/>
          </w:ffData>
        </w:fldChar>
      </w:r>
      <w:bookmarkStart w:id="20" w:name="ТекстовоеПоле4"/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20"/>
    </w:p>
    <w:p w14:paraId="1F52B114" w14:textId="77777777" w:rsidR="00F321C8" w:rsidRDefault="00F32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60152C" w14:textId="77777777" w:rsidR="00705A28" w:rsidRDefault="00E55493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Рекомендовали бы Вы нашу фирму своим знакомым?</w:t>
      </w:r>
    </w:p>
    <w:p w14:paraId="7B1908B4" w14:textId="6A3DF5EE" w:rsidR="00131610" w:rsidRPr="00E55493" w:rsidRDefault="00530662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6"/>
            <w:enabled/>
            <w:calcOnExit w:val="0"/>
            <w:ddList>
              <w:result w:val="2"/>
              <w:listEntry w:val="Выберите элемент из списка"/>
              <w:listEntry w:val="Точно да"/>
              <w:listEntry w:val="Скорее да, чем нет"/>
              <w:listEntry w:val="Затрудняюсь ответить"/>
              <w:listEntry w:val="Скорее нет, чем да"/>
              <w:listEntry w:val="Точно нет"/>
            </w:ddList>
          </w:ffData>
        </w:fldChar>
      </w:r>
      <w:bookmarkStart w:id="21" w:name="ПолеСоСписком6"/>
      <w:r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33C8E">
        <w:rPr>
          <w:rFonts w:ascii="Times New Roman" w:hAnsi="Times New Roman" w:cs="Times New Roman"/>
          <w:sz w:val="24"/>
          <w:szCs w:val="24"/>
        </w:rPr>
      </w:r>
      <w:r w:rsidR="001157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21"/>
    </w:p>
    <w:p w14:paraId="0A6FEBC9" w14:textId="77777777" w:rsidR="00705A28" w:rsidRDefault="00705A28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Возникли ли у Вас проблемы при общении с сотрудниками нашей фирмы?</w:t>
      </w:r>
    </w:p>
    <w:p w14:paraId="02B54462" w14:textId="5DFA0122" w:rsidR="00131610" w:rsidRDefault="00530662" w:rsidP="0012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bookmarkStart w:id="22" w:name="ТекстовоеПоле5"/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33C8E">
        <w:rPr>
          <w:rFonts w:ascii="Times New Roman" w:hAnsi="Times New Roman" w:cs="Times New Roman"/>
          <w:noProof/>
          <w:sz w:val="24"/>
          <w:szCs w:val="24"/>
        </w:rPr>
        <w:t>Нет, не возникло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22"/>
    </w:p>
    <w:p w14:paraId="7F0D0637" w14:textId="77777777" w:rsidR="00124918" w:rsidRPr="00705A28" w:rsidRDefault="00124918" w:rsidP="00705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5A28">
        <w:rPr>
          <w:rFonts w:ascii="Times New Roman" w:hAnsi="Times New Roman" w:cs="Times New Roman"/>
          <w:b/>
          <w:bCs/>
          <w:sz w:val="24"/>
          <w:szCs w:val="24"/>
        </w:rPr>
        <w:t>Спасибо за заполнение анкеты! Нам важно знать Ваше мнение!</w:t>
      </w:r>
    </w:p>
    <w:sectPr w:rsidR="00124918" w:rsidRPr="00705A28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60127" w14:textId="77777777" w:rsidR="001157C5" w:rsidRDefault="001157C5" w:rsidP="00686893">
      <w:pPr>
        <w:spacing w:after="0" w:line="240" w:lineRule="auto"/>
      </w:pPr>
      <w:r>
        <w:separator/>
      </w:r>
    </w:p>
  </w:endnote>
  <w:endnote w:type="continuationSeparator" w:id="0">
    <w:p w14:paraId="4DD982EA" w14:textId="77777777" w:rsidR="001157C5" w:rsidRDefault="001157C5" w:rsidP="0068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3D6C9" w14:textId="77777777" w:rsidR="001157C5" w:rsidRDefault="001157C5" w:rsidP="00686893">
      <w:pPr>
        <w:spacing w:after="0" w:line="240" w:lineRule="auto"/>
      </w:pPr>
      <w:r>
        <w:separator/>
      </w:r>
    </w:p>
  </w:footnote>
  <w:footnote w:type="continuationSeparator" w:id="0">
    <w:p w14:paraId="01354D4A" w14:textId="77777777" w:rsidR="001157C5" w:rsidRDefault="001157C5" w:rsidP="00686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CA7C1" w14:textId="77777777" w:rsidR="00686893" w:rsidRDefault="001157C5">
    <w:pPr>
      <w:pStyle w:val="a3"/>
    </w:pPr>
    <w:r>
      <w:rPr>
        <w:noProof/>
      </w:rPr>
      <w:pict w14:anchorId="33A49E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8997251" o:spid="_x0000_s2050" type="#_x0000_t75" style="position:absolute;margin-left:0;margin-top:0;width:467.55pt;height:467.55pt;z-index:-251657216;mso-position-horizontal:center;mso-position-horizontal-relative:margin;mso-position-vertical:center;mso-position-vertical-relative:margin" o:allowincell="f">
          <v:imagedata r:id="rId1" o:title="Логинова Софья 2пг ИСР Тема 2 Логотип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BA68B" w14:textId="77777777" w:rsidR="00B256D9" w:rsidRPr="00B256D9" w:rsidRDefault="001157C5">
    <w:pPr>
      <w:pStyle w:val="a3"/>
    </w:pPr>
    <w:r>
      <w:rPr>
        <w:noProof/>
      </w:rPr>
      <w:pict w14:anchorId="4D5335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8997252" o:spid="_x0000_s2051" type="#_x0000_t75" style="position:absolute;margin-left:0;margin-top:0;width:467.55pt;height:467.55pt;z-index:-251656192;mso-position-horizontal:center;mso-position-horizontal-relative:margin;mso-position-vertical:center;mso-position-vertical-relative:margin" o:allowincell="f">
          <v:imagedata r:id="rId1" o:title="Логинова Софья 2пг ИСР Тема 2 Логотип" gain="19661f" blacklevel="22938f"/>
          <w10:wrap anchorx="margin" anchory="margin"/>
        </v:shape>
      </w:pict>
    </w:r>
    <w:r w:rsidR="00B256D9">
      <w:t xml:space="preserve">Логинова Софья Андреевна </w:t>
    </w:r>
    <w:r w:rsidR="00B256D9">
      <w:rPr>
        <w:lang w:val="en-US"/>
      </w:rPr>
      <w:t>L</w:t>
    </w:r>
    <w:r w:rsidR="00B256D9" w:rsidRPr="00B256D9">
      <w:t>.</w:t>
    </w:r>
    <w:r w:rsidR="00B256D9">
      <w:rPr>
        <w:lang w:val="en-US"/>
      </w:rPr>
      <w:t>S</w:t>
    </w:r>
    <w:r w:rsidR="00B256D9" w:rsidRPr="00B256D9">
      <w:t>.</w:t>
    </w:r>
    <w:r w:rsidR="00B256D9">
      <w:rPr>
        <w:lang w:val="en-US"/>
      </w:rPr>
      <w:t>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692D1" w14:textId="77777777" w:rsidR="00686893" w:rsidRDefault="001157C5">
    <w:pPr>
      <w:pStyle w:val="a3"/>
    </w:pPr>
    <w:r>
      <w:rPr>
        <w:noProof/>
      </w:rPr>
      <w:pict w14:anchorId="0C355D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8997250" o:spid="_x0000_s2049" type="#_x0000_t75" style="position:absolute;margin-left:0;margin-top:0;width:467.55pt;height:467.55pt;z-index:-251658240;mso-position-horizontal:center;mso-position-horizontal-relative:margin;mso-position-vertical:center;mso-position-vertical-relative:margin" o:allowincell="f">
          <v:imagedata r:id="rId1" o:title="Логинова Софья 2пг ИСР Тема 2 Логотип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documentProtection w:edit="forms" w:enforcement="1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8E"/>
    <w:rsid w:val="00033C8E"/>
    <w:rsid w:val="001157C5"/>
    <w:rsid w:val="00124918"/>
    <w:rsid w:val="00131610"/>
    <w:rsid w:val="0015596F"/>
    <w:rsid w:val="0019384F"/>
    <w:rsid w:val="00236C3E"/>
    <w:rsid w:val="00344A9F"/>
    <w:rsid w:val="003E0CF6"/>
    <w:rsid w:val="00530662"/>
    <w:rsid w:val="00686893"/>
    <w:rsid w:val="00705A28"/>
    <w:rsid w:val="008D6674"/>
    <w:rsid w:val="00B256D9"/>
    <w:rsid w:val="00BA782B"/>
    <w:rsid w:val="00C67861"/>
    <w:rsid w:val="00CE59C3"/>
    <w:rsid w:val="00E55493"/>
    <w:rsid w:val="00F321C8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7C5DE78"/>
  <w15:chartTrackingRefBased/>
  <w15:docId w15:val="{4B1B4634-CEED-4A2E-AE7D-E249EB99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893"/>
  </w:style>
  <w:style w:type="paragraph" w:styleId="a5">
    <w:name w:val="footer"/>
    <w:basedOn w:val="a"/>
    <w:link w:val="a6"/>
    <w:uiPriority w:val="99"/>
    <w:unhideWhenUsed/>
    <w:rsid w:val="00686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893"/>
  </w:style>
  <w:style w:type="paragraph" w:styleId="a7">
    <w:name w:val="List Paragraph"/>
    <w:basedOn w:val="a"/>
    <w:uiPriority w:val="34"/>
    <w:qFormat/>
    <w:rsid w:val="0013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oo\Documents\&#1053;&#1072;&#1089;&#1090;&#1088;&#1072;&#1080;&#1074;&#1072;&#1077;&#1084;&#1099;&#1077;%20&#1096;&#1072;&#1073;&#1083;&#1086;&#1085;&#1099;%20Office\&#1040;&#1085;&#1082;&#1077;&#1090;&#1072;%20&#1082;&#1083;&#1080;&#1077;&#1085;&#1090;&#1072;%20&#1051;&#1086;&#1075;&#1080;&#1085;&#1086;&#1074;&#1072;.&#1057;.&#1040;.%20&#1060;&#1086;&#1088;&#1084;&#1099;%20&#1080;%20&#1096;&#1072;&#1073;&#1083;&#1086;&#1085;&#1099;,%20&#1090;&#1074;&#1086;&#1088;&#1095;&#1077;&#1089;&#1082;&#1086;&#1077;%20&#1079;&#1072;&#1076;&#1072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Анкета клиента Логинова.С.А. Формы и шаблоны, творческое задание.dotx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echoo</dc:creator>
  <cp:keywords/>
  <dc:description/>
  <cp:lastModifiedBy>S L</cp:lastModifiedBy>
  <cp:revision>1</cp:revision>
  <dcterms:created xsi:type="dcterms:W3CDTF">2020-11-28T13:00:00Z</dcterms:created>
  <dcterms:modified xsi:type="dcterms:W3CDTF">2020-11-28T13:01:00Z</dcterms:modified>
</cp:coreProperties>
</file>